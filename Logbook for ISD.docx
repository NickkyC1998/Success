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B5242">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rsidP="00D948E4">
                    <w:pPr>
                      <w:pStyle w:val="Title"/>
                      <w:jc w:val="center"/>
                      <w:rPr>
                        <w:sz w:val="96"/>
                      </w:rPr>
                    </w:pPr>
                    <w:r>
                      <w:rPr>
                        <w:sz w:val="96"/>
                      </w:rPr>
                      <w:t>Logbook for ISD</w:t>
                    </w:r>
                  </w:p>
                </w:sdtContent>
              </w:sdt>
            </w:tc>
          </w:tr>
          <w:tr w:rsidR="005B5242">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rsidR="005B5242" w:rsidRDefault="00D948E4" w:rsidP="00D948E4">
                    <w:pPr>
                      <w:pStyle w:val="Subtitle"/>
                      <w:jc w:val="center"/>
                      <w:rPr>
                        <w:sz w:val="36"/>
                        <w:szCs w:val="36"/>
                      </w:rPr>
                    </w:pPr>
                    <w:r>
                      <w:rPr>
                        <w:sz w:val="36"/>
                        <w:szCs w:val="36"/>
                      </w:rPr>
                      <w:t>Your name and student number</w:t>
                    </w:r>
                  </w:p>
                </w:sdtContent>
              </w:sdt>
            </w:tc>
          </w:tr>
          <w:tr w:rsidR="005B5242">
            <w:tc>
              <w:tcPr>
                <w:tcW w:w="0" w:type="auto"/>
                <w:vAlign w:val="bottom"/>
              </w:tcPr>
              <w:p w:rsidR="005B5242" w:rsidRDefault="005B5242"/>
            </w:tc>
          </w:tr>
          <w:tr w:rsidR="005B5242">
            <w:tc>
              <w:tcPr>
                <w:tcW w:w="0" w:type="auto"/>
                <w:vAlign w:val="bottom"/>
              </w:tcPr>
              <w:p w:rsidR="005B5242" w:rsidRDefault="005B5242">
                <w:pPr>
                  <w:jc w:val="center"/>
                </w:pPr>
              </w:p>
            </w:tc>
          </w:tr>
          <w:tr w:rsidR="005B5242">
            <w:tc>
              <w:tcPr>
                <w:tcW w:w="0" w:type="auto"/>
                <w:vAlign w:val="bottom"/>
              </w:tcPr>
              <w:p w:rsidR="005B5242" w:rsidRDefault="005B5242">
                <w:pPr>
                  <w:jc w:val="center"/>
                </w:pPr>
              </w:p>
            </w:tc>
          </w:tr>
        </w:tbl>
        <w:p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pPr>
            <w:pStyle w:val="Title"/>
          </w:pPr>
          <w:r>
            <w:rPr>
              <w:lang w:val="en-GB"/>
            </w:rPr>
            <w:t>Logbook for ISD</w:t>
          </w:r>
        </w:p>
      </w:sdtContent>
    </w:sdt>
    <w:p w:rsidR="00FE4316" w:rsidRDefault="00E75FF9" w:rsidP="00FE4316">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rsidR="00FE4316" w:rsidRDefault="00FE4316">
          <w:pPr>
            <w:pStyle w:val="TOCHeading"/>
          </w:pPr>
          <w:r>
            <w:t>Contents</w:t>
          </w:r>
        </w:p>
        <w:p w:rsidR="00B2656D"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1296390" w:history="1">
            <w:r w:rsidR="00B2656D" w:rsidRPr="006F420C">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rsidR="00B2656D" w:rsidRDefault="00E75FF9">
          <w:pPr>
            <w:pStyle w:val="TOC1"/>
            <w:tabs>
              <w:tab w:val="right" w:leader="dot" w:pos="10070"/>
            </w:tabs>
            <w:rPr>
              <w:noProof/>
              <w:lang w:val="en-GB" w:eastAsia="en-GB"/>
            </w:rPr>
          </w:pPr>
          <w:hyperlink w:anchor="_Toc431296391" w:history="1">
            <w:r w:rsidR="00B2656D" w:rsidRPr="006F420C">
              <w:rPr>
                <w:rStyle w:val="Hyperlink"/>
                <w:noProof/>
              </w:rPr>
              <w:t>Week 1</w:t>
            </w:r>
            <w:r w:rsidR="00B2656D">
              <w:rPr>
                <w:noProof/>
                <w:webHidden/>
              </w:rPr>
              <w:tab/>
            </w:r>
            <w:r w:rsidR="00B2656D">
              <w:rPr>
                <w:noProof/>
                <w:webHidden/>
              </w:rPr>
              <w:fldChar w:fldCharType="begin"/>
            </w:r>
            <w:r w:rsidR="00B2656D">
              <w:rPr>
                <w:noProof/>
                <w:webHidden/>
              </w:rPr>
              <w:instrText xml:space="preserve"> PAGEREF _Toc431296391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392"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_Toc431296392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393"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_Toc431296393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394"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_Toc431296394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rsidR="00B2656D" w:rsidRDefault="00E75FF9">
          <w:pPr>
            <w:pStyle w:val="TOC1"/>
            <w:tabs>
              <w:tab w:val="right" w:leader="dot" w:pos="10070"/>
            </w:tabs>
            <w:rPr>
              <w:noProof/>
              <w:lang w:val="en-GB" w:eastAsia="en-GB"/>
            </w:rPr>
          </w:pPr>
          <w:hyperlink w:anchor="_Toc431296395" w:history="1">
            <w:r w:rsidR="00B2656D" w:rsidRPr="006F420C">
              <w:rPr>
                <w:rStyle w:val="Hyperlink"/>
                <w:noProof/>
              </w:rPr>
              <w:t>Week 2</w:t>
            </w:r>
            <w:r w:rsidR="00B2656D">
              <w:rPr>
                <w:noProof/>
                <w:webHidden/>
              </w:rPr>
              <w:tab/>
            </w:r>
            <w:r w:rsidR="00B2656D">
              <w:rPr>
                <w:noProof/>
                <w:webHidden/>
              </w:rPr>
              <w:fldChar w:fldCharType="begin"/>
            </w:r>
            <w:r w:rsidR="00B2656D">
              <w:rPr>
                <w:noProof/>
                <w:webHidden/>
              </w:rPr>
              <w:instrText xml:space="preserve"> PAGEREF _Toc431296395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396"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_Toc431296396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397"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_Toc431296397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398"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_Toc431296398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rsidR="00B2656D" w:rsidRDefault="00E75FF9">
          <w:pPr>
            <w:pStyle w:val="TOC1"/>
            <w:tabs>
              <w:tab w:val="right" w:leader="dot" w:pos="10070"/>
            </w:tabs>
            <w:rPr>
              <w:noProof/>
              <w:lang w:val="en-GB" w:eastAsia="en-GB"/>
            </w:rPr>
          </w:pPr>
          <w:hyperlink w:anchor="_Toc431296399" w:history="1">
            <w:r w:rsidR="00B2656D" w:rsidRPr="006F420C">
              <w:rPr>
                <w:rStyle w:val="Hyperlink"/>
                <w:noProof/>
              </w:rPr>
              <w:t>Week 3</w:t>
            </w:r>
            <w:r w:rsidR="00B2656D">
              <w:rPr>
                <w:noProof/>
                <w:webHidden/>
              </w:rPr>
              <w:tab/>
            </w:r>
            <w:r w:rsidR="00B2656D">
              <w:rPr>
                <w:noProof/>
                <w:webHidden/>
              </w:rPr>
              <w:fldChar w:fldCharType="begin"/>
            </w:r>
            <w:r w:rsidR="00B2656D">
              <w:rPr>
                <w:noProof/>
                <w:webHidden/>
              </w:rPr>
              <w:instrText xml:space="preserve"> PAGEREF _Toc431296399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400"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_Toc431296400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401"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_Toc431296401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402"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_Toc431296402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rsidR="00B2656D" w:rsidRDefault="00E75FF9">
          <w:pPr>
            <w:pStyle w:val="TOC1"/>
            <w:tabs>
              <w:tab w:val="right" w:leader="dot" w:pos="10070"/>
            </w:tabs>
            <w:rPr>
              <w:noProof/>
              <w:lang w:val="en-GB" w:eastAsia="en-GB"/>
            </w:rPr>
          </w:pPr>
          <w:hyperlink w:anchor="_Toc431296403" w:history="1">
            <w:r w:rsidR="00B2656D" w:rsidRPr="006F420C">
              <w:rPr>
                <w:rStyle w:val="Hyperlink"/>
                <w:noProof/>
              </w:rPr>
              <w:t>Week…13</w:t>
            </w:r>
            <w:r w:rsidR="00B2656D">
              <w:rPr>
                <w:noProof/>
                <w:webHidden/>
              </w:rPr>
              <w:tab/>
            </w:r>
            <w:r w:rsidR="00B2656D">
              <w:rPr>
                <w:noProof/>
                <w:webHidden/>
              </w:rPr>
              <w:fldChar w:fldCharType="begin"/>
            </w:r>
            <w:r w:rsidR="00B2656D">
              <w:rPr>
                <w:noProof/>
                <w:webHidden/>
              </w:rPr>
              <w:instrText xml:space="preserve"> PAGEREF _Toc431296403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404"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_Toc431296404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405"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_Toc431296405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B2656D" w:rsidRDefault="00E75FF9">
          <w:pPr>
            <w:pStyle w:val="TOC2"/>
            <w:tabs>
              <w:tab w:val="right" w:leader="dot" w:pos="10070"/>
            </w:tabs>
            <w:rPr>
              <w:noProof/>
              <w:lang w:val="en-GB" w:eastAsia="en-GB"/>
            </w:rPr>
          </w:pPr>
          <w:hyperlink w:anchor="_Toc431296406"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_Toc431296406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rsidR="00FE4316" w:rsidRDefault="00FE4316">
          <w:r>
            <w:rPr>
              <w:b/>
              <w:bCs/>
              <w:noProof/>
            </w:rPr>
            <w:fldChar w:fldCharType="end"/>
          </w:r>
        </w:p>
      </w:sdtContent>
    </w:sdt>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rsidP="00FE4316">
      <w:pPr>
        <w:pStyle w:val="Heading1"/>
      </w:pPr>
      <w:bookmarkStart w:id="1" w:name="_Toc431296390"/>
      <w:r>
        <w:lastRenderedPageBreak/>
        <w:t>Introduction</w:t>
      </w:r>
      <w:bookmarkEnd w:id="1"/>
    </w:p>
    <w:p w:rsidR="00FE4316" w:rsidRDefault="00FE4316" w:rsidP="00FE4316"/>
    <w:p w:rsidR="00FE4316" w:rsidRPr="00FE4316" w:rsidRDefault="00FE4316" w:rsidP="00FE4316">
      <w:r>
        <w:t xml:space="preserve">A brief introduction to what you have done within the module and how your experience was with the exercises and the overall module. Probably up to half a page.  </w:t>
      </w:r>
    </w:p>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FE4316" w:rsidRDefault="00FE4316">
      <w:pPr>
        <w:spacing w:line="288" w:lineRule="auto"/>
      </w:pPr>
    </w:p>
    <w:p w:rsidR="00FE4316" w:rsidRDefault="00FE4316" w:rsidP="00FE4316">
      <w:pPr>
        <w:pStyle w:val="Heading1"/>
      </w:pPr>
      <w:bookmarkStart w:id="2" w:name="_Toc431296391"/>
      <w:r>
        <w:lastRenderedPageBreak/>
        <w:t>Week 1</w:t>
      </w:r>
      <w:bookmarkEnd w:id="2"/>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3" w:name="_Toc431296392"/>
      <w:r>
        <w:t>Exercises 1</w:t>
      </w:r>
      <w:bookmarkEnd w:id="3"/>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4" w:name="_Toc431296393"/>
      <w:r>
        <w:t>Exercises 2</w:t>
      </w:r>
      <w:bookmarkEnd w:id="4"/>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B2656D">
      <w:pPr>
        <w:pStyle w:val="Heading2"/>
      </w:pPr>
      <w:bookmarkStart w:id="5" w:name="_Toc431296394"/>
      <w:r>
        <w:t>Exercises …</w:t>
      </w:r>
      <w:bookmarkEnd w:id="5"/>
    </w:p>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Pr="00B2656D" w:rsidRDefault="00B2656D" w:rsidP="00B2656D"/>
    <w:p w:rsidR="00FE4316" w:rsidRDefault="00FE4316" w:rsidP="00FE4316">
      <w:pPr>
        <w:pStyle w:val="Heading1"/>
      </w:pPr>
      <w:bookmarkStart w:id="6" w:name="_Toc431296395"/>
      <w:r>
        <w:lastRenderedPageBreak/>
        <w:t>Week 2</w:t>
      </w:r>
      <w:bookmarkEnd w:id="6"/>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7" w:name="_Toc431296396"/>
      <w:r>
        <w:t>Exercises 1</w:t>
      </w:r>
      <w:bookmarkEnd w:id="7"/>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8" w:name="_Toc431296397"/>
      <w:r>
        <w:t>Exercises 2</w:t>
      </w:r>
      <w:bookmarkEnd w:id="8"/>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9" w:name="_Toc431296398"/>
      <w:r>
        <w:t>Exercises …</w:t>
      </w:r>
      <w:bookmarkEnd w:id="9"/>
    </w:p>
    <w:p w:rsidR="004E0A9D" w:rsidRDefault="004E0A9D" w:rsidP="00FE4316">
      <w:pPr>
        <w:pStyle w:val="Heading1"/>
        <w:rPr>
          <w:rFonts w:asciiTheme="minorHAnsi" w:eastAsiaTheme="minorEastAsia" w:hAnsiTheme="minorHAnsi" w:cstheme="minorBidi"/>
          <w:bCs w:val="0"/>
          <w:i w:val="0"/>
          <w:color w:val="auto"/>
          <w:sz w:val="22"/>
          <w:szCs w:val="22"/>
        </w:rPr>
      </w:pPr>
    </w:p>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Pr="00B2656D" w:rsidRDefault="00B2656D" w:rsidP="00B2656D"/>
    <w:p w:rsidR="00FE4316" w:rsidRDefault="00FE4316" w:rsidP="00FE4316">
      <w:pPr>
        <w:pStyle w:val="Heading1"/>
      </w:pPr>
      <w:bookmarkStart w:id="10" w:name="_Toc431296399"/>
      <w:r>
        <w:lastRenderedPageBreak/>
        <w:t>Week 3</w:t>
      </w:r>
      <w:bookmarkEnd w:id="10"/>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11" w:name="_Toc431296400"/>
      <w:r>
        <w:t>Exercises 1</w:t>
      </w:r>
      <w:bookmarkEnd w:id="11"/>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2" w:name="_Toc431296401"/>
      <w:r>
        <w:t>Exercises 2</w:t>
      </w:r>
      <w:bookmarkEnd w:id="12"/>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3" w:name="_Toc431296402"/>
      <w:r>
        <w:t>Exercises …</w:t>
      </w:r>
      <w:bookmarkEnd w:id="13"/>
    </w:p>
    <w:p w:rsidR="004E0A9D" w:rsidRDefault="004E0A9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4E0A9D" w:rsidRDefault="00FE4316" w:rsidP="004E0A9D">
      <w:pPr>
        <w:pStyle w:val="Heading1"/>
      </w:pPr>
      <w:bookmarkStart w:id="14" w:name="_Toc431296403"/>
      <w:r>
        <w:lastRenderedPageBreak/>
        <w:t>Week…</w:t>
      </w:r>
      <w:r w:rsidR="004E0A9D">
        <w:t>13</w:t>
      </w:r>
      <w:bookmarkEnd w:id="14"/>
    </w:p>
    <w:p w:rsidR="00FE4316" w:rsidRDefault="00FE4316" w:rsidP="00FE4316">
      <w:r>
        <w:t>Continue this structure for the remaining weeks up until week 1</w:t>
      </w:r>
      <w:r w:rsidR="004E0A9D">
        <w:t>3</w:t>
      </w:r>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15" w:name="_Toc431296404"/>
      <w:r>
        <w:t>Exercises 1</w:t>
      </w:r>
      <w:bookmarkEnd w:id="15"/>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6" w:name="_Toc431296405"/>
      <w:r>
        <w:t>Exercises 2</w:t>
      </w:r>
      <w:bookmarkEnd w:id="16"/>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7" w:name="_Toc431296406"/>
      <w:r>
        <w:t>Exercises …</w:t>
      </w:r>
      <w:bookmarkEnd w:id="17"/>
    </w:p>
    <w:p w:rsidR="004E0A9D" w:rsidRDefault="004E0A9D" w:rsidP="004E0A9D"/>
    <w:p w:rsidR="004E0A9D" w:rsidRDefault="004E0A9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4E0A9D" w:rsidRDefault="004E0A9D" w:rsidP="004E0A9D">
      <w:r>
        <w:lastRenderedPageBreak/>
        <w:t xml:space="preserve">Example description of an exercise: </w:t>
      </w:r>
    </w:p>
    <w:p w:rsidR="004E0A9D" w:rsidRPr="004E0A9D" w:rsidRDefault="004E0A9D" w:rsidP="004E0A9D">
      <w:r>
        <w:rPr>
          <w:noProof/>
          <w:lang w:val="en-GB" w:eastAsia="en-GB"/>
        </w:rPr>
        <w:drawing>
          <wp:inline distT="0" distB="0" distL="0" distR="0">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9">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rsidR="00FE4316" w:rsidRPr="00FE4316" w:rsidRDefault="00FE4316" w:rsidP="00FE4316"/>
    <w:p w:rsidR="00FE4316" w:rsidRDefault="00FE4316" w:rsidP="00FE4316"/>
    <w:p w:rsidR="00FE4316" w:rsidRPr="00FE4316" w:rsidRDefault="00FE4316" w:rsidP="00FE4316">
      <w:pPr>
        <w:pStyle w:val="Heading2"/>
      </w:pPr>
    </w:p>
    <w:p w:rsidR="005B5242" w:rsidRDefault="005B5242"/>
    <w:sectPr w:rsidR="005B5242">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FF9" w:rsidRDefault="00E75FF9">
      <w:pPr>
        <w:spacing w:after="0" w:line="240" w:lineRule="auto"/>
      </w:pPr>
      <w:r>
        <w:separator/>
      </w:r>
    </w:p>
  </w:endnote>
  <w:endnote w:type="continuationSeparator" w:id="0">
    <w:p w:rsidR="00E75FF9" w:rsidRDefault="00E75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242" w:rsidRDefault="005B5242">
    <w:pPr>
      <w:jc w:val="right"/>
    </w:pPr>
  </w:p>
  <w:p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B5242" w:rsidRDefault="00B2656D">
    <w:pPr>
      <w:jc w:val="right"/>
    </w:pPr>
    <w:r>
      <w:rPr>
        <w:noProof/>
        <w:lang w:val="en-GB" w:eastAsia="en-GB"/>
      </w:rPr>
      <mc:AlternateContent>
        <mc:Choice Requires="wpg">
          <w:drawing>
            <wp:inline distT="0" distB="0" distL="0" distR="0" wp14:anchorId="45E54D86" wp14:editId="08DBE46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6E0691"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B5242" w:rsidRDefault="005B5242">
    <w:pPr>
      <w:pStyle w:val="NoSpacing"/>
      <w:rPr>
        <w:sz w:val="2"/>
        <w:szCs w:val="2"/>
      </w:rPr>
    </w:pPr>
  </w:p>
  <w:p w:rsidR="005B5242" w:rsidRDefault="005B5242"/>
  <w:p w:rsidR="005B5242" w:rsidRDefault="005B5242"/>
  <w:p w:rsidR="005B5242" w:rsidRDefault="005B5242"/>
  <w:p w:rsidR="00D00FC2" w:rsidRDefault="00D00FC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68321"/>
      <w:docPartObj>
        <w:docPartGallery w:val="Page Numbers (Bottom of Page)"/>
        <w:docPartUnique/>
      </w:docPartObj>
    </w:sdtPr>
    <w:sdtEndPr>
      <w:rPr>
        <w:noProof/>
      </w:rPr>
    </w:sdtEndPr>
    <w:sdtContent>
      <w:p w:rsidR="00B0543B" w:rsidRDefault="00B0543B">
        <w:pPr>
          <w:pStyle w:val="Footer"/>
          <w:jc w:val="right"/>
        </w:pPr>
        <w:r>
          <w:fldChar w:fldCharType="begin"/>
        </w:r>
        <w:r>
          <w:instrText xml:space="preserve"> PAGE   \* MERGEFORMAT </w:instrText>
        </w:r>
        <w:r>
          <w:fldChar w:fldCharType="separate"/>
        </w:r>
        <w:r w:rsidR="001148FA">
          <w:rPr>
            <w:noProof/>
          </w:rPr>
          <w:t>6</w:t>
        </w:r>
        <w:r>
          <w:rPr>
            <w:noProof/>
          </w:rPr>
          <w:fldChar w:fldCharType="end"/>
        </w:r>
      </w:p>
    </w:sdtContent>
  </w:sdt>
  <w:p w:rsidR="00D00FC2" w:rsidRDefault="00D00FC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FF9" w:rsidRDefault="00E75FF9">
      <w:pPr>
        <w:spacing w:after="0" w:line="240" w:lineRule="auto"/>
      </w:pPr>
      <w:r>
        <w:separator/>
      </w:r>
    </w:p>
  </w:footnote>
  <w:footnote w:type="continuationSeparator" w:id="0">
    <w:p w:rsidR="00E75FF9" w:rsidRDefault="00E75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pPr>
          <w:spacing w:after="0"/>
          <w:jc w:val="center"/>
          <w:rPr>
            <w:color w:val="E4E9EF" w:themeColor="background2"/>
          </w:rPr>
        </w:pPr>
        <w:r>
          <w:rPr>
            <w:color w:val="6076B4" w:themeColor="accent1"/>
            <w:lang w:val="en-GB"/>
          </w:rPr>
          <w:t>Logbook for ISD</w:t>
        </w:r>
      </w:p>
    </w:sdtContent>
  </w:sdt>
  <w:p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D00FC2" w:rsidRDefault="00D00F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E4"/>
    <w:rsid w:val="000B5AFB"/>
    <w:rsid w:val="001148FA"/>
    <w:rsid w:val="004E0A9D"/>
    <w:rsid w:val="005B5242"/>
    <w:rsid w:val="00B0543B"/>
    <w:rsid w:val="00B2656D"/>
    <w:rsid w:val="00D00FC2"/>
    <w:rsid w:val="00D948E4"/>
    <w:rsid w:val="00E75FF9"/>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00FDD7-62A7-40BD-B4AC-9C044FA1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1E333C" w:rsidRDefault="0034257E">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1E333C" w:rsidRDefault="0034257E">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3C"/>
    <w:rsid w:val="001E333C"/>
    <w:rsid w:val="00342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98C0C705-8574-4202-821E-032740E8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0</TotalTime>
  <Pages>8</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Logbook for ISD</vt:lpstr>
    </vt:vector>
  </TitlesOfParts>
  <Company>Microsoft</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for ISD</dc:title>
  <dc:subject>Your name and student number</dc:subject>
  <dc:creator>Christian Sauer</dc:creator>
  <cp:lastModifiedBy>Chinedu Nicholas Ahmefula Chikwe</cp:lastModifiedBy>
  <cp:revision>2</cp:revision>
  <cp:lastPrinted>2009-08-05T20:41:00Z</cp:lastPrinted>
  <dcterms:created xsi:type="dcterms:W3CDTF">2018-10-09T14:25:00Z</dcterms:created>
  <dcterms:modified xsi:type="dcterms:W3CDTF">2018-10-09T14:25:00Z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